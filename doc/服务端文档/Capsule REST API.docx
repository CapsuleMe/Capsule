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55595" w14:textId="77777777" w:rsidR="00C53CCC" w:rsidRDefault="005A4E6A">
      <w:pPr>
        <w:pStyle w:val="Title"/>
      </w:pPr>
      <w:r>
        <w:t>Capsule REST API</w:t>
      </w:r>
    </w:p>
    <w:p w14:paraId="0AE0FAF7" w14:textId="77777777" w:rsidR="00C53CCC" w:rsidRDefault="005A4E6A">
      <w:pPr>
        <w:pStyle w:val="Heading1"/>
      </w:pPr>
      <w:r>
        <w:rPr>
          <w:rFonts w:hint="eastAsia"/>
          <w:lang w:eastAsia="zh-CN"/>
        </w:rPr>
        <w:t>返回值结构</w:t>
      </w:r>
    </w:p>
    <w:p w14:paraId="7408944B" w14:textId="77777777" w:rsidR="005A4E6A" w:rsidRDefault="005A4E6A" w:rsidP="005A4E6A">
      <w:pPr>
        <w:ind w:left="432"/>
        <w:rPr>
          <w:lang w:eastAsia="zh-CN"/>
        </w:rPr>
      </w:pPr>
      <w:r>
        <w:rPr>
          <w:lang w:eastAsia="zh-CN"/>
        </w:rPr>
        <w:t>{</w:t>
      </w:r>
    </w:p>
    <w:p w14:paraId="082DF4CA" w14:textId="77777777" w:rsidR="005A4E6A" w:rsidRDefault="005A4E6A" w:rsidP="005A4E6A">
      <w:pPr>
        <w:ind w:left="708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value</w:t>
      </w:r>
      <w:proofErr w:type="gramEnd"/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返回值</w:t>
      </w:r>
      <w:r>
        <w:rPr>
          <w:rFonts w:hint="eastAsia"/>
          <w:lang w:eastAsia="zh-CN"/>
        </w:rPr>
        <w:t>,</w:t>
      </w:r>
    </w:p>
    <w:p w14:paraId="6614A074" w14:textId="77777777" w:rsidR="005A4E6A" w:rsidRDefault="005A4E6A" w:rsidP="005A4E6A">
      <w:pPr>
        <w:ind w:left="708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code</w:t>
      </w:r>
      <w:proofErr w:type="gramEnd"/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错误代码，成功时为</w:t>
      </w:r>
      <w:r>
        <w:rPr>
          <w:rFonts w:hint="eastAsia"/>
          <w:lang w:eastAsia="zh-CN"/>
        </w:rPr>
        <w:t>0,</w:t>
      </w:r>
    </w:p>
    <w:p w14:paraId="405C6F63" w14:textId="77777777" w:rsidR="005A4E6A" w:rsidRDefault="005A4E6A" w:rsidP="005A4E6A">
      <w:pPr>
        <w:ind w:left="708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msg</w:t>
      </w:r>
      <w:proofErr w:type="gramEnd"/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信息，任意情况，可以是成功信息也可以是出错信息</w:t>
      </w:r>
    </w:p>
    <w:p w14:paraId="3529FC5C" w14:textId="77777777" w:rsidR="005A4E6A" w:rsidRDefault="005A4E6A" w:rsidP="005A4E6A">
      <w:pPr>
        <w:ind w:left="432"/>
        <w:rPr>
          <w:lang w:eastAsia="zh-CN"/>
        </w:rPr>
      </w:pPr>
      <w:r>
        <w:rPr>
          <w:lang w:eastAsia="zh-CN"/>
        </w:rPr>
        <w:t>}</w:t>
      </w:r>
    </w:p>
    <w:p w14:paraId="26C335A2" w14:textId="77777777" w:rsidR="005A4E6A" w:rsidRDefault="005A4E6A" w:rsidP="005A4E6A">
      <w:pPr>
        <w:pStyle w:val="Heading1"/>
        <w:rPr>
          <w:lang w:eastAsia="zh-CN"/>
        </w:rPr>
      </w:pPr>
      <w:r>
        <w:rPr>
          <w:lang w:eastAsia="zh-CN"/>
        </w:rPr>
        <w:t>REST API</w:t>
      </w:r>
    </w:p>
    <w:p w14:paraId="29ED4405" w14:textId="77777777" w:rsidR="005A4E6A" w:rsidRDefault="005A4E6A" w:rsidP="005A4E6A">
      <w:pPr>
        <w:rPr>
          <w:lang w:eastAsia="zh-CN"/>
        </w:rPr>
      </w:pPr>
      <w:r>
        <w:rPr>
          <w:rFonts w:hint="eastAsia"/>
          <w:lang w:eastAsia="zh-CN"/>
        </w:rPr>
        <w:t>用户管理</w:t>
      </w:r>
    </w:p>
    <w:p w14:paraId="0E574830" w14:textId="77777777" w:rsidR="005A4E6A" w:rsidRDefault="005A4E6A" w:rsidP="005A4E6A">
      <w:pPr>
        <w:ind w:left="708"/>
        <w:rPr>
          <w:lang w:eastAsia="zh-CN"/>
        </w:rPr>
      </w:pPr>
      <w:r>
        <w:rPr>
          <w:rFonts w:hint="eastAsia"/>
          <w:lang w:eastAsia="zh-CN"/>
        </w:rPr>
        <w:t>用户注册</w:t>
      </w:r>
    </w:p>
    <w:p w14:paraId="45792125" w14:textId="77777777" w:rsidR="005A4E6A" w:rsidRDefault="005A4E6A" w:rsidP="005A4E6A">
      <w:pPr>
        <w:ind w:left="708"/>
        <w:rPr>
          <w:lang w:eastAsia="zh-CN"/>
        </w:rPr>
      </w:pPr>
      <w:r>
        <w:rPr>
          <w:rFonts w:hint="eastAsia"/>
          <w:lang w:eastAsia="zh-CN"/>
        </w:rPr>
        <w:t>用户登陆</w:t>
      </w:r>
    </w:p>
    <w:p w14:paraId="52F95BC3" w14:textId="77777777" w:rsidR="005A4E6A" w:rsidRDefault="005A4E6A" w:rsidP="005A4E6A">
      <w:pPr>
        <w:ind w:left="708"/>
        <w:rPr>
          <w:lang w:eastAsia="zh-CN"/>
        </w:rPr>
      </w:pPr>
      <w:r>
        <w:rPr>
          <w:rFonts w:hint="eastAsia"/>
          <w:lang w:eastAsia="zh-CN"/>
        </w:rPr>
        <w:t>用户登出</w:t>
      </w:r>
    </w:p>
    <w:p w14:paraId="43422114" w14:textId="77777777" w:rsidR="005A4E6A" w:rsidRDefault="005A4E6A" w:rsidP="005A4E6A">
      <w:pPr>
        <w:ind w:left="708"/>
        <w:rPr>
          <w:lang w:eastAsia="zh-CN"/>
        </w:rPr>
      </w:pPr>
      <w:r>
        <w:rPr>
          <w:rFonts w:hint="eastAsia"/>
          <w:lang w:eastAsia="zh-CN"/>
        </w:rPr>
        <w:t>用户删除</w:t>
      </w:r>
    </w:p>
    <w:p w14:paraId="5AFBE2EB" w14:textId="77777777" w:rsidR="005A4E6A" w:rsidRDefault="005A4E6A" w:rsidP="005A4E6A">
      <w:pPr>
        <w:ind w:left="708"/>
        <w:rPr>
          <w:rFonts w:hint="eastAsia"/>
          <w:lang w:eastAsia="zh-CN"/>
        </w:rPr>
      </w:pPr>
      <w:r>
        <w:rPr>
          <w:rFonts w:hint="eastAsia"/>
          <w:lang w:eastAsia="zh-CN"/>
        </w:rPr>
        <w:t>用户信息更新</w:t>
      </w:r>
    </w:p>
    <w:p w14:paraId="0C3D255F" w14:textId="77777777" w:rsidR="005A4E6A" w:rsidRDefault="005A4E6A" w:rsidP="005A4E6A">
      <w:pPr>
        <w:ind w:left="708"/>
        <w:rPr>
          <w:lang w:eastAsia="zh-CN"/>
        </w:rPr>
      </w:pPr>
      <w:r>
        <w:rPr>
          <w:rFonts w:hint="eastAsia"/>
          <w:lang w:eastAsia="zh-CN"/>
        </w:rPr>
        <w:t>获取用户</w:t>
      </w:r>
      <w:r w:rsidR="00592E6C">
        <w:rPr>
          <w:rFonts w:hint="eastAsia"/>
          <w:lang w:eastAsia="zh-CN"/>
        </w:rPr>
        <w:t>详细</w:t>
      </w:r>
      <w:r>
        <w:rPr>
          <w:rFonts w:hint="eastAsia"/>
          <w:lang w:eastAsia="zh-CN"/>
        </w:rPr>
        <w:t>信息</w:t>
      </w:r>
    </w:p>
    <w:p w14:paraId="20CF5261" w14:textId="77777777" w:rsidR="005A4E6A" w:rsidRDefault="005A4E6A" w:rsidP="005A4E6A">
      <w:pPr>
        <w:rPr>
          <w:lang w:eastAsia="zh-CN"/>
        </w:rPr>
      </w:pPr>
      <w:r>
        <w:rPr>
          <w:rFonts w:hint="eastAsia"/>
          <w:lang w:eastAsia="zh-CN"/>
        </w:rPr>
        <w:t>好友</w:t>
      </w:r>
    </w:p>
    <w:p w14:paraId="4C9814CD" w14:textId="77777777" w:rsidR="005A4E6A" w:rsidRDefault="005A4E6A" w:rsidP="005A4E6A">
      <w:pPr>
        <w:rPr>
          <w:lang w:eastAsia="zh-CN"/>
        </w:rPr>
      </w:pPr>
      <w:r>
        <w:rPr>
          <w:lang w:eastAsia="zh-CN"/>
        </w:rPr>
        <w:tab/>
      </w:r>
      <w:bookmarkStart w:id="0" w:name="_GoBack"/>
      <w:bookmarkEnd w:id="0"/>
      <w:r>
        <w:rPr>
          <w:rFonts w:hint="eastAsia"/>
          <w:lang w:eastAsia="zh-CN"/>
        </w:rPr>
        <w:t>好友列表</w:t>
      </w:r>
    </w:p>
    <w:p w14:paraId="0162D3D8" w14:textId="77777777" w:rsidR="005A4E6A" w:rsidRDefault="005A4E6A" w:rsidP="005A4E6A">
      <w:pPr>
        <w:rPr>
          <w:lang w:eastAsia="zh-CN"/>
        </w:rPr>
      </w:pPr>
      <w:r>
        <w:rPr>
          <w:lang w:eastAsia="zh-CN"/>
        </w:rPr>
        <w:tab/>
      </w:r>
      <w:r w:rsidR="00592E6C">
        <w:rPr>
          <w:rFonts w:hint="eastAsia"/>
          <w:lang w:eastAsia="zh-CN"/>
        </w:rPr>
        <w:t>申请好友</w:t>
      </w:r>
    </w:p>
    <w:p w14:paraId="4765B101" w14:textId="77777777" w:rsidR="00592E6C" w:rsidRDefault="00592E6C" w:rsidP="005A4E6A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确认好友申请</w:t>
      </w:r>
    </w:p>
    <w:p w14:paraId="23443B4C" w14:textId="77777777" w:rsidR="00592E6C" w:rsidRDefault="00592E6C" w:rsidP="005A4E6A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删除好友</w:t>
      </w:r>
    </w:p>
    <w:p w14:paraId="0BA39FF0" w14:textId="77777777" w:rsidR="005A4E6A" w:rsidRDefault="005A4E6A" w:rsidP="005A4E6A">
      <w:pPr>
        <w:rPr>
          <w:lang w:eastAsia="zh-CN"/>
        </w:rPr>
      </w:pPr>
      <w:r>
        <w:rPr>
          <w:rFonts w:hint="eastAsia"/>
          <w:lang w:eastAsia="zh-CN"/>
        </w:rPr>
        <w:t>地理位置</w:t>
      </w:r>
    </w:p>
    <w:p w14:paraId="1F3B7F0D" w14:textId="77777777" w:rsidR="005A4E6A" w:rsidRDefault="005A4E6A" w:rsidP="005A4E6A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上传本人位置</w:t>
      </w:r>
    </w:p>
    <w:p w14:paraId="4885C66D" w14:textId="77777777" w:rsidR="005A4E6A" w:rsidRDefault="005A4E6A" w:rsidP="005A4E6A">
      <w:pPr>
        <w:rPr>
          <w:lang w:eastAsia="zh-CN"/>
        </w:rPr>
      </w:pPr>
      <w:r>
        <w:rPr>
          <w:rFonts w:hint="eastAsia"/>
          <w:lang w:eastAsia="zh-CN"/>
        </w:rPr>
        <w:t>通知</w:t>
      </w:r>
    </w:p>
    <w:p w14:paraId="4F1A1FFC" w14:textId="77777777" w:rsidR="005A4E6A" w:rsidRDefault="005A4E6A" w:rsidP="005A4E6A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系统通知</w:t>
      </w:r>
    </w:p>
    <w:p w14:paraId="3849DEF7" w14:textId="77777777" w:rsidR="00592E6C" w:rsidRDefault="00592E6C" w:rsidP="005A4E6A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好友通知</w:t>
      </w:r>
    </w:p>
    <w:p w14:paraId="04FB6A19" w14:textId="77777777" w:rsidR="005A4E6A" w:rsidRDefault="005A4E6A" w:rsidP="005A4E6A">
      <w:pPr>
        <w:rPr>
          <w:rFonts w:hint="eastAsia"/>
          <w:lang w:eastAsia="zh-CN"/>
        </w:rPr>
      </w:pPr>
      <w:r>
        <w:rPr>
          <w:lang w:eastAsia="zh-CN"/>
        </w:rPr>
        <w:lastRenderedPageBreak/>
        <w:tab/>
      </w:r>
    </w:p>
    <w:p w14:paraId="3C21F5AF" w14:textId="77777777" w:rsidR="005A4E6A" w:rsidRPr="005A4E6A" w:rsidRDefault="005A4E6A" w:rsidP="005A4E6A">
      <w:pPr>
        <w:rPr>
          <w:rFonts w:hint="eastAsia"/>
          <w:lang w:eastAsia="zh-CN"/>
        </w:rPr>
      </w:pPr>
      <w:r>
        <w:rPr>
          <w:lang w:eastAsia="zh-CN"/>
        </w:rPr>
        <w:tab/>
      </w:r>
    </w:p>
    <w:p w14:paraId="7DDB01AD" w14:textId="77777777" w:rsidR="005A4E6A" w:rsidRDefault="005A4E6A">
      <w:pPr>
        <w:rPr>
          <w:rFonts w:hint="eastAsia"/>
        </w:rPr>
      </w:pPr>
    </w:p>
    <w:sectPr w:rsidR="005A4E6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6A"/>
    <w:rsid w:val="00592E6C"/>
    <w:rsid w:val="005A4E6A"/>
    <w:rsid w:val="00C5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6A38"/>
  <w15:chartTrackingRefBased/>
  <w15:docId w15:val="{D9A748EC-D94F-4A15-8B1B-5ADDF440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14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chao zhou</dc:creator>
  <cp:keywords/>
  <cp:lastModifiedBy>chao zhou</cp:lastModifiedBy>
  <cp:revision>1</cp:revision>
  <dcterms:created xsi:type="dcterms:W3CDTF">2013-04-15T06:40:00Z</dcterms:created>
  <dcterms:modified xsi:type="dcterms:W3CDTF">2013-04-15T06:54:00Z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